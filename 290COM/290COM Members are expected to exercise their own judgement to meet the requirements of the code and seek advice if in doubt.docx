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BF3" w:rsidRPr="000C4579" w:rsidRDefault="00EE00B6" w:rsidP="00EE00B6">
      <w:pPr>
        <w:pStyle w:val="ListParagraph"/>
        <w:numPr>
          <w:ilvl w:val="0"/>
          <w:numId w:val="1"/>
        </w:numPr>
        <w:rPr>
          <w:b/>
        </w:rPr>
      </w:pPr>
      <w:r>
        <w:t xml:space="preserve">Members are expected to </w:t>
      </w:r>
      <w:r w:rsidR="000C4579">
        <w:t xml:space="preserve">exercise their own judgement </w:t>
      </w:r>
      <w:r>
        <w:t>to meet the requirements of the code and seek advice if in doubt.</w:t>
      </w:r>
      <w:r w:rsidR="000C4579">
        <w:br/>
      </w:r>
      <w:r w:rsidR="000C4579" w:rsidRPr="000C4579">
        <w:rPr>
          <w:b/>
        </w:rPr>
        <w:t>*Sharing his opinion on another colleagues work*</w:t>
      </w:r>
    </w:p>
    <w:p w:rsidR="00EE00B6" w:rsidRDefault="000C4579" w:rsidP="00EE00B6">
      <w:pPr>
        <w:pStyle w:val="ListParagraph"/>
        <w:numPr>
          <w:ilvl w:val="0"/>
          <w:numId w:val="1"/>
        </w:numPr>
      </w:pPr>
      <w:r>
        <w:t>P</w:t>
      </w:r>
      <w:r w:rsidR="00EE00B6">
        <w:t>romote equal access to the benefits of IT and seek to promote the inclusion of all sectors in society wherever opportunities arise.</w:t>
      </w:r>
      <w:r>
        <w:br/>
      </w:r>
    </w:p>
    <w:p w:rsidR="00EE00B6" w:rsidRDefault="000C4579" w:rsidP="00EE00B6">
      <w:pPr>
        <w:pStyle w:val="ListParagraph"/>
        <w:numPr>
          <w:ilvl w:val="0"/>
          <w:numId w:val="1"/>
        </w:numPr>
      </w:pPr>
      <w:r>
        <w:t>S</w:t>
      </w:r>
      <w:r w:rsidR="00EE00B6">
        <w:t>eek to improve professional standards through participation in their development, use and enforcement.</w:t>
      </w:r>
      <w:r>
        <w:br/>
      </w:r>
      <w:r w:rsidRPr="000C4579">
        <w:rPr>
          <w:b/>
        </w:rPr>
        <w:t>* He believes that his colleagues work can be improved and used in a newspaper article to highlight his mistakes in his work*</w:t>
      </w:r>
      <w:r>
        <w:br/>
      </w:r>
    </w:p>
    <w:p w:rsidR="000C4579" w:rsidRDefault="000C4579" w:rsidP="000C4579">
      <w:pPr>
        <w:pStyle w:val="ListParagraph"/>
        <w:numPr>
          <w:ilvl w:val="0"/>
          <w:numId w:val="1"/>
        </w:numPr>
      </w:pPr>
      <w:r>
        <w:t>As a member of BCS you have a responsibilit</w:t>
      </w:r>
      <w:r>
        <w:t xml:space="preserve">y to: </w:t>
      </w:r>
    </w:p>
    <w:p w:rsidR="00D87ECC" w:rsidRDefault="000C4579" w:rsidP="000C4579">
      <w:pPr>
        <w:pStyle w:val="ListParagraph"/>
        <w:numPr>
          <w:ilvl w:val="0"/>
          <w:numId w:val="2"/>
        </w:numPr>
      </w:pPr>
      <w:r>
        <w:t>S</w:t>
      </w:r>
      <w:r>
        <w:t xml:space="preserve">hare knowledge and understanding of IT and support inclusion of every sector of society. </w:t>
      </w:r>
    </w:p>
    <w:p w:rsidR="000C4579" w:rsidRPr="00D87ECC" w:rsidRDefault="000C4579" w:rsidP="00D87ECC">
      <w:pPr>
        <w:pStyle w:val="ListParagraph"/>
        <w:ind w:left="1080"/>
        <w:rPr>
          <w:b/>
        </w:rPr>
      </w:pPr>
      <w:r w:rsidRPr="00D87ECC">
        <w:rPr>
          <w:b/>
        </w:rPr>
        <w:t>*Sharing his knowledge to improve his colleagues work through the newspaper article*</w:t>
      </w:r>
    </w:p>
    <w:p w:rsidR="00EE00B6" w:rsidRDefault="000C4579" w:rsidP="000C4579">
      <w:pPr>
        <w:pStyle w:val="ListParagraph"/>
        <w:numPr>
          <w:ilvl w:val="0"/>
          <w:numId w:val="2"/>
        </w:numPr>
      </w:pPr>
      <w:r>
        <w:t>E</w:t>
      </w:r>
      <w:r>
        <w:t>ncourage and support fellow members in their professional development.</w:t>
      </w:r>
    </w:p>
    <w:p w:rsidR="000C4579" w:rsidRPr="00D87ECC" w:rsidRDefault="00D87ECC" w:rsidP="000C4579">
      <w:pPr>
        <w:pStyle w:val="ListParagraph"/>
        <w:ind w:left="1080"/>
        <w:rPr>
          <w:b/>
        </w:rPr>
      </w:pPr>
      <w:r w:rsidRPr="00D87ECC">
        <w:rPr>
          <w:b/>
        </w:rPr>
        <w:t>*</w:t>
      </w:r>
      <w:r w:rsidR="000C4579" w:rsidRPr="00D87ECC">
        <w:rPr>
          <w:b/>
        </w:rPr>
        <w:t>S</w:t>
      </w:r>
      <w:r w:rsidRPr="00D87ECC">
        <w:rPr>
          <w:b/>
        </w:rPr>
        <w:t>upportin</w:t>
      </w:r>
      <w:r w:rsidR="000C4579" w:rsidRPr="00D87ECC">
        <w:rPr>
          <w:b/>
        </w:rPr>
        <w:t>g the development of his colleague by</w:t>
      </w:r>
      <w:r w:rsidRPr="00D87ECC">
        <w:rPr>
          <w:b/>
        </w:rPr>
        <w:t xml:space="preserve"> constructively</w:t>
      </w:r>
      <w:r w:rsidR="000C4579" w:rsidRPr="00D87ECC">
        <w:rPr>
          <w:b/>
        </w:rPr>
        <w:t xml:space="preserve"> </w:t>
      </w:r>
      <w:r w:rsidRPr="00D87ECC">
        <w:rPr>
          <w:b/>
        </w:rPr>
        <w:t xml:space="preserve">criticising his work* </w:t>
      </w:r>
    </w:p>
    <w:p w:rsidR="000C4579" w:rsidRDefault="000C4579" w:rsidP="000C4579">
      <w:pPr>
        <w:pStyle w:val="ListParagraph"/>
        <w:numPr>
          <w:ilvl w:val="0"/>
          <w:numId w:val="1"/>
        </w:numPr>
      </w:pPr>
      <w:r>
        <w:t>NOT misrepresent or withhold information on the performance of products, systems or services (unless lawfully bound by a duty of confidentiality not to disclose such information), or take advantage of the lack of relevant knowledge or inexperience of others.</w:t>
      </w:r>
    </w:p>
    <w:p w:rsidR="00D87ECC" w:rsidRPr="00D87ECC" w:rsidRDefault="00DD2869" w:rsidP="00D87ECC">
      <w:pPr>
        <w:pStyle w:val="ListParagraph"/>
        <w:rPr>
          <w:b/>
        </w:rPr>
      </w:pPr>
      <w:r>
        <w:rPr>
          <w:b/>
        </w:rPr>
        <w:t>#</w:t>
      </w:r>
      <w:bookmarkStart w:id="0" w:name="_GoBack"/>
      <w:bookmarkEnd w:id="0"/>
    </w:p>
    <w:sectPr w:rsidR="00D87ECC" w:rsidRPr="00D87ECC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007B4"/>
    <w:multiLevelType w:val="hybridMultilevel"/>
    <w:tmpl w:val="F75C2D4E"/>
    <w:lvl w:ilvl="0" w:tplc="C0B454E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F2501D"/>
    <w:multiLevelType w:val="hybridMultilevel"/>
    <w:tmpl w:val="71820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B6"/>
    <w:rsid w:val="000C4579"/>
    <w:rsid w:val="00D61BF3"/>
    <w:rsid w:val="00D87ECC"/>
    <w:rsid w:val="00DD2869"/>
    <w:rsid w:val="00EE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CF842-6DE3-4D13-BC25-2C3CFCE8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ListParagraph">
    <w:name w:val="List Paragraph"/>
    <w:basedOn w:val="Normal"/>
    <w:uiPriority w:val="34"/>
    <w:qFormat/>
    <w:rsid w:val="00EE0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8C00B933.dotm</Template>
  <TotalTime>31</TotalTime>
  <Pages>1</Pages>
  <Words>184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 Dimitrov</dc:creator>
  <cp:keywords/>
  <dc:description/>
  <cp:lastModifiedBy>Venelin Dimitrov</cp:lastModifiedBy>
  <cp:revision>2</cp:revision>
  <dcterms:created xsi:type="dcterms:W3CDTF">2016-10-13T10:24:00Z</dcterms:created>
  <dcterms:modified xsi:type="dcterms:W3CDTF">2016-10-13T10:55:00Z</dcterms:modified>
</cp:coreProperties>
</file>