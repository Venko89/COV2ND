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202E" w:rsidRDefault="009C7A6E">
      <w:r>
        <w:t>Why more megapixels means better camera:</w:t>
      </w:r>
    </w:p>
    <w:p w:rsidR="009C7A6E" w:rsidRDefault="009C7A6E"/>
    <w:p w:rsidR="009C7A6E" w:rsidRDefault="009C7A6E" w:rsidP="009C7A6E">
      <w:pPr>
        <w:pStyle w:val="ListParagraph"/>
        <w:numPr>
          <w:ilvl w:val="0"/>
          <w:numId w:val="1"/>
        </w:numPr>
      </w:pPr>
      <w:r>
        <w:t>Different megapixels have different effect on density</w:t>
      </w:r>
    </w:p>
    <w:p w:rsidR="009C7A6E" w:rsidRDefault="009C7A6E" w:rsidP="009C7A6E">
      <w:pPr>
        <w:pStyle w:val="ListParagraph"/>
        <w:numPr>
          <w:ilvl w:val="0"/>
          <w:numId w:val="1"/>
        </w:numPr>
      </w:pPr>
      <w:r>
        <w:t>The higher the megapixel count on a camera the greater the amount of detail captured on a picture.</w:t>
      </w:r>
    </w:p>
    <w:p w:rsidR="009C7A6E" w:rsidRDefault="009C7A6E" w:rsidP="009C7A6E">
      <w:pPr>
        <w:pStyle w:val="ListParagraph"/>
        <w:numPr>
          <w:ilvl w:val="0"/>
          <w:numId w:val="1"/>
        </w:numPr>
      </w:pPr>
      <w:r>
        <w:t xml:space="preserve">Given the sensor </w:t>
      </w:r>
      <w:r w:rsidRPr="009C7A6E">
        <w:t>size, a higher megapixel camera will have less light sensitivity than a lower one would </w:t>
      </w:r>
    </w:p>
    <w:p w:rsidR="009C7A6E" w:rsidRDefault="009C7A6E" w:rsidP="009C7A6E">
      <w:pPr>
        <w:pStyle w:val="ListParagraph"/>
        <w:numPr>
          <w:ilvl w:val="0"/>
          <w:numId w:val="1"/>
        </w:numPr>
      </w:pPr>
      <w:r>
        <w:t xml:space="preserve">Best DPI is considered to be </w:t>
      </w:r>
      <w:r w:rsidR="001D7DCE">
        <w:t>300,</w:t>
      </w:r>
      <w:r>
        <w:t xml:space="preserve"> higher number of MP means larger print.</w:t>
      </w:r>
    </w:p>
    <w:p w:rsidR="009C7A6E" w:rsidRDefault="009C7A6E" w:rsidP="009C7A6E">
      <w:pPr>
        <w:pStyle w:val="ListParagraph"/>
        <w:numPr>
          <w:ilvl w:val="0"/>
          <w:numId w:val="1"/>
        </w:numPr>
      </w:pPr>
      <w:r>
        <w:t xml:space="preserve">Lens quality – more expensive cameras have more glass elements in the </w:t>
      </w:r>
      <w:r w:rsidR="001D7DCE">
        <w:t>lens,</w:t>
      </w:r>
      <w:r>
        <w:t xml:space="preserve"> higher quality glass and coatings. Helps the image come into focus sharper focus from the </w:t>
      </w:r>
      <w:r w:rsidR="001D7DCE">
        <w:t>centre</w:t>
      </w:r>
      <w:r>
        <w:t xml:space="preserve"> all the way to the edge. Lower cameras are fizzy at the edges of the image</w:t>
      </w:r>
      <w:r w:rsidR="001D7DCE">
        <w:t>.</w:t>
      </w:r>
    </w:p>
    <w:p w:rsidR="001D7DCE" w:rsidRDefault="001D7DCE" w:rsidP="009C7A6E">
      <w:pPr>
        <w:pStyle w:val="ListParagraph"/>
        <w:numPr>
          <w:ilvl w:val="0"/>
          <w:numId w:val="1"/>
        </w:numPr>
      </w:pPr>
      <w:r>
        <w:t>More pixels and DPI means deeper zooming on digital pictures</w:t>
      </w:r>
    </w:p>
    <w:p w:rsidR="001D7DCE" w:rsidRDefault="001D7DCE" w:rsidP="009C7A6E">
      <w:pPr>
        <w:pStyle w:val="ListParagraph"/>
        <w:numPr>
          <w:ilvl w:val="0"/>
          <w:numId w:val="1"/>
        </w:numPr>
      </w:pPr>
      <w:r>
        <w:t>Aperture regulates the amount of light that goes through the lenses and sensor.</w:t>
      </w:r>
    </w:p>
    <w:p w:rsidR="001D7DCE" w:rsidRDefault="001D7DCE" w:rsidP="009C7A6E">
      <w:pPr>
        <w:pStyle w:val="ListParagraph"/>
        <w:numPr>
          <w:ilvl w:val="0"/>
          <w:numId w:val="1"/>
        </w:numPr>
      </w:pPr>
      <w:r>
        <w:t>Post processing the camera makes image adjustments (contrast, brightness, white balance) then compresses it to make the file size smaller. Depending on the processor of the camera this process can take a minimal amount of time</w:t>
      </w:r>
    </w:p>
    <w:p w:rsidR="001D7DCE" w:rsidRDefault="001D7DCE" w:rsidP="009C7A6E">
      <w:pPr>
        <w:pStyle w:val="ListParagraph"/>
        <w:numPr>
          <w:ilvl w:val="0"/>
          <w:numId w:val="1"/>
        </w:numPr>
      </w:pPr>
      <w:r w:rsidRPr="001D7DCE">
        <w:t>Megapixels are just a measure of the final image resolution, how many pixels tall by wide. But that's not a real indicator of quality, as a camera can blow up a crappy image to a large size, or create a small image at great quality.</w:t>
      </w:r>
      <w:bookmarkStart w:id="0" w:name="_GoBack"/>
      <w:bookmarkEnd w:id="0"/>
    </w:p>
    <w:p w:rsidR="001D7DCE" w:rsidRDefault="001D7DCE" w:rsidP="009C7A6E">
      <w:pPr>
        <w:pStyle w:val="ListParagraph"/>
        <w:numPr>
          <w:ilvl w:val="0"/>
          <w:numId w:val="1"/>
        </w:numPr>
      </w:pPr>
      <w:r w:rsidRPr="001D7DCE">
        <w:t>Camera on a phone might have twice the megapixels as a DSLR camera. But because the phone have to put all the pixels on a really tiny sensor (to fit in a phone), means that they are of lower quality and the phone has a much smaller lens the sensor will get less light to work with. So the DSLR is very likely to take much better pictures even at lower megapixels.</w:t>
      </w:r>
    </w:p>
    <w:sectPr w:rsidR="001D7DCE">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205827"/>
    <w:multiLevelType w:val="hybridMultilevel"/>
    <w:tmpl w:val="2188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A6E"/>
    <w:rsid w:val="001B202E"/>
    <w:rsid w:val="001D7DCE"/>
    <w:rsid w:val="006E7533"/>
    <w:rsid w:val="009C7A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8CABF91-8CD4-4768-BBEE-9EAFAB81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ListParagraph">
    <w:name w:val="List Paragraph"/>
    <w:basedOn w:val="Normal"/>
    <w:uiPriority w:val="34"/>
    <w:qFormat/>
    <w:rsid w:val="009C7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72D2E585.dotm</Template>
  <TotalTime>27</TotalTime>
  <Pages>1</Pages>
  <Words>283</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Venelin Dimitrov</dc:creator>
  <cp:keywords/>
  <dc:description/>
  <cp:lastModifiedBy>Venelin Dimitrov</cp:lastModifiedBy>
  <cp:revision>2</cp:revision>
  <dcterms:created xsi:type="dcterms:W3CDTF">2016-10-06T10:25:00Z</dcterms:created>
  <dcterms:modified xsi:type="dcterms:W3CDTF">2016-10-06T10:52:00Z</dcterms:modified>
</cp:coreProperties>
</file>